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AB3EA" w14:textId="77777777" w:rsidR="00A322D4" w:rsidRDefault="00A322D4" w:rsidP="00A322D4">
      <w:r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 wp14:anchorId="10F10F26" wp14:editId="3E886050">
            <wp:simplePos x="0" y="0"/>
            <wp:positionH relativeFrom="column">
              <wp:posOffset>-398145</wp:posOffset>
            </wp:positionH>
            <wp:positionV relativeFrom="page">
              <wp:posOffset>1019266</wp:posOffset>
            </wp:positionV>
            <wp:extent cx="2705100" cy="278765"/>
            <wp:effectExtent l="0" t="0" r="0" b="6985"/>
            <wp:wrapSquare wrapText="bothSides"/>
            <wp:docPr id="1" name="Image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tip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 wp14:anchorId="206CE73B" wp14:editId="10E3A60C">
            <wp:simplePos x="0" y="0"/>
            <wp:positionH relativeFrom="column">
              <wp:posOffset>3508375</wp:posOffset>
            </wp:positionH>
            <wp:positionV relativeFrom="page">
              <wp:posOffset>972185</wp:posOffset>
            </wp:positionV>
            <wp:extent cx="2456180" cy="335915"/>
            <wp:effectExtent l="0" t="0" r="1270" b="6985"/>
            <wp:wrapSquare wrapText="bothSides"/>
            <wp:docPr id="2" name="Image 2" descr="Un dibujo de un pe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 dibujo de un perro&#10;&#10;Descripción generada automáticamente con confianza me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4F1ED" w14:textId="77777777" w:rsidR="00A322D4" w:rsidRDefault="00A322D4" w:rsidP="00A322D4">
      <w:pPr>
        <w:rPr>
          <w:szCs w:val="18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3360" behindDoc="0" locked="0" layoutInCell="1" allowOverlap="1" wp14:anchorId="5A20B697" wp14:editId="3409A821">
            <wp:simplePos x="0" y="0"/>
            <wp:positionH relativeFrom="column">
              <wp:posOffset>-899795</wp:posOffset>
            </wp:positionH>
            <wp:positionV relativeFrom="page">
              <wp:posOffset>1569085</wp:posOffset>
            </wp:positionV>
            <wp:extent cx="6896100" cy="3103880"/>
            <wp:effectExtent l="0" t="0" r="0" b="1270"/>
            <wp:wrapTopAndBottom/>
            <wp:docPr id="4" name="Image 4" descr="Une image contenant extérieur, nuages, plane, vola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ybersecurity_297x210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07" b="16800"/>
                    <a:stretch/>
                  </pic:blipFill>
                  <pic:spPr bwMode="auto">
                    <a:xfrm>
                      <a:off x="0" y="0"/>
                      <a:ext cx="6896100" cy="310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E1D0E" w14:textId="48B93A70" w:rsidR="00A322D4" w:rsidRDefault="00A322D4" w:rsidP="00A322D4">
      <w:pPr>
        <w:ind w:left="-142"/>
        <w:rPr>
          <w:rFonts w:ascii="HurmeGeometricSans4 SemiBold" w:hAnsi="HurmeGeometricSans4 SemiBold"/>
          <w:sz w:val="72"/>
          <w:szCs w:val="72"/>
          <w:lang w:val="en-US"/>
          <w14:textFill>
            <w14:gradFill>
              <w14:gsLst>
                <w14:gs w14:pos="50000">
                  <w14:srgbClr w14:val="CF022B"/>
                </w14:gs>
                <w14:gs w14:pos="0">
                  <w14:srgbClr w14:val="CF022B"/>
                </w14:gs>
                <w14:gs w14:pos="100000">
                  <w14:srgbClr w14:val="F07D00"/>
                </w14:gs>
              </w14:gsLst>
              <w14:lin w14:ang="0" w14:scaled="0"/>
            </w14:gradFill>
          </w14:textFill>
        </w:rPr>
      </w:pPr>
      <w:r w:rsidRPr="00A322D4">
        <w:rPr>
          <w:rFonts w:ascii="HurmeGeometricSans4 SemiBold" w:hAnsi="HurmeGeometricSans4 SemiBold"/>
          <w:sz w:val="72"/>
          <w:szCs w:val="72"/>
          <w:lang w:val="en-US"/>
          <w14:textFill>
            <w14:gradFill>
              <w14:gsLst>
                <w14:gs w14:pos="50000">
                  <w14:srgbClr w14:val="CF022B"/>
                </w14:gs>
                <w14:gs w14:pos="0">
                  <w14:srgbClr w14:val="CF022B"/>
                </w14:gs>
                <w14:gs w14:pos="100000">
                  <w14:srgbClr w14:val="F07D00"/>
                </w14:gs>
              </w14:gsLst>
              <w14:lin w14:ang="0" w14:scaled="0"/>
            </w14:gradFill>
          </w14:textFill>
        </w:rPr>
        <w:t>Security audit report</w:t>
      </w:r>
    </w:p>
    <w:p w14:paraId="7D16641F" w14:textId="77777777" w:rsidR="00A322D4" w:rsidRDefault="00A322D4" w:rsidP="00A322D4">
      <w:pPr>
        <w:ind w:left="-142"/>
        <w:rPr>
          <w:rFonts w:ascii="HurmeGeometricSans4 SemiBold" w:hAnsi="HurmeGeometricSans4 SemiBold"/>
          <w:sz w:val="72"/>
          <w:szCs w:val="72"/>
          <w:lang w:val="en-US"/>
          <w14:textFill>
            <w14:gradFill>
              <w14:gsLst>
                <w14:gs w14:pos="50000">
                  <w14:srgbClr w14:val="CF022B"/>
                </w14:gs>
                <w14:gs w14:pos="0">
                  <w14:srgbClr w14:val="CF022B"/>
                </w14:gs>
                <w14:gs w14:pos="100000">
                  <w14:srgbClr w14:val="F07D00"/>
                </w14:gs>
              </w14:gsLst>
              <w14:lin w14:ang="0" w14:scaled="0"/>
            </w14:gradFill>
          </w14:textFill>
        </w:rPr>
      </w:pPr>
    </w:p>
    <w:p w14:paraId="354D3E10" w14:textId="3BA96890" w:rsidR="00A322D4" w:rsidRPr="00A322D4" w:rsidRDefault="00B740CF" w:rsidP="00A322D4">
      <w:pPr>
        <w:ind w:left="-142"/>
        <w:rPr>
          <w:rFonts w:ascii="HurmeGeometricSans4 SemiBold" w:hAnsi="HurmeGeometricSans4 SemiBold"/>
          <w:sz w:val="72"/>
          <w:szCs w:val="72"/>
          <w:lang w:val="en-US"/>
          <w14:textFill>
            <w14:gradFill>
              <w14:gsLst>
                <w14:gs w14:pos="50000">
                  <w14:srgbClr w14:val="CF022B"/>
                </w14:gs>
                <w14:gs w14:pos="0">
                  <w14:srgbClr w14:val="CF022B"/>
                </w14:gs>
                <w14:gs w14:pos="100000">
                  <w14:srgbClr w14:val="F07D00"/>
                </w14:gs>
              </w14:gsLst>
              <w14:lin w14:ang="0" w14:scaled="0"/>
            </w14:gradFill>
          </w14:textFill>
        </w:rPr>
      </w:pPr>
      <w:r>
        <w:rPr>
          <w:sz w:val="50"/>
          <w:szCs w:val="50"/>
          <w:lang w:val="en-US"/>
        </w:rPr>
        <w:t>{{</w:t>
      </w:r>
      <w:r w:rsidR="00A322D4" w:rsidRPr="00A322D4">
        <w:rPr>
          <w:sz w:val="50"/>
          <w:szCs w:val="50"/>
          <w:lang w:val="en-US"/>
        </w:rPr>
        <w:t>title</w:t>
      </w:r>
      <w:r>
        <w:rPr>
          <w:sz w:val="50"/>
          <w:szCs w:val="50"/>
          <w:lang w:val="en-US"/>
        </w:rPr>
        <w:t>}}</w:t>
      </w:r>
    </w:p>
    <w:p w14:paraId="6F52B8FC" w14:textId="77777777" w:rsidR="00A322D4" w:rsidRPr="00A322D4" w:rsidRDefault="00A322D4" w:rsidP="00A322D4">
      <w:pPr>
        <w:spacing w:after="160" w:line="259" w:lineRule="auto"/>
        <w:rPr>
          <w:sz w:val="50"/>
          <w:szCs w:val="50"/>
          <w:u w:val="single"/>
          <w:lang w:val="en-US"/>
        </w:rPr>
      </w:pPr>
    </w:p>
    <w:p w14:paraId="1487AF48" w14:textId="77777777" w:rsidR="00A322D4" w:rsidRPr="004952BF" w:rsidRDefault="00A322D4" w:rsidP="00A322D4">
      <w:pPr>
        <w:spacing w:after="160" w:line="259" w:lineRule="auto"/>
        <w:jc w:val="right"/>
        <w:rPr>
          <w:sz w:val="30"/>
          <w:szCs w:val="30"/>
          <w:lang w:val="en-US"/>
        </w:rPr>
      </w:pPr>
    </w:p>
    <w:p w14:paraId="4A95386C" w14:textId="77777777" w:rsidR="00A322D4" w:rsidRPr="004952BF" w:rsidRDefault="00A322D4" w:rsidP="00A322D4">
      <w:pPr>
        <w:spacing w:after="160" w:line="259" w:lineRule="auto"/>
        <w:jc w:val="right"/>
        <w:rPr>
          <w:sz w:val="30"/>
          <w:szCs w:val="30"/>
          <w:lang w:val="en-US"/>
        </w:rPr>
      </w:pPr>
    </w:p>
    <w:p w14:paraId="4593F620" w14:textId="77777777" w:rsidR="00A322D4" w:rsidRPr="004952BF" w:rsidRDefault="00A322D4" w:rsidP="00A322D4">
      <w:pPr>
        <w:spacing w:after="160" w:line="259" w:lineRule="auto"/>
        <w:jc w:val="right"/>
        <w:rPr>
          <w:sz w:val="30"/>
          <w:szCs w:val="30"/>
          <w:lang w:val="en-US"/>
        </w:rPr>
      </w:pPr>
    </w:p>
    <w:p w14:paraId="75E9C83F" w14:textId="77777777" w:rsidR="00A322D4" w:rsidRPr="004952BF" w:rsidRDefault="00A322D4" w:rsidP="00A322D4">
      <w:pPr>
        <w:spacing w:after="160" w:line="259" w:lineRule="auto"/>
        <w:jc w:val="right"/>
        <w:rPr>
          <w:sz w:val="30"/>
          <w:szCs w:val="30"/>
          <w:lang w:val="en-US"/>
        </w:rPr>
      </w:pPr>
    </w:p>
    <w:p w14:paraId="29CC34C8" w14:textId="77777777" w:rsidR="00A322D4" w:rsidRPr="004952BF" w:rsidRDefault="00A322D4" w:rsidP="00A322D4">
      <w:pPr>
        <w:spacing w:after="160" w:line="259" w:lineRule="auto"/>
        <w:jc w:val="right"/>
        <w:rPr>
          <w:sz w:val="30"/>
          <w:szCs w:val="30"/>
          <w:lang w:val="en-US"/>
        </w:rPr>
      </w:pPr>
    </w:p>
    <w:p w14:paraId="2FBC0F8D" w14:textId="77777777" w:rsidR="00A322D4" w:rsidRPr="004952BF" w:rsidRDefault="00A322D4" w:rsidP="00A322D4">
      <w:pPr>
        <w:spacing w:after="160" w:line="259" w:lineRule="auto"/>
        <w:jc w:val="right"/>
        <w:rPr>
          <w:sz w:val="30"/>
          <w:szCs w:val="30"/>
          <w:lang w:val="en-US"/>
        </w:rPr>
      </w:pPr>
    </w:p>
    <w:p w14:paraId="004AFCB1" w14:textId="77777777" w:rsidR="00A322D4" w:rsidRPr="004952BF" w:rsidRDefault="00A322D4" w:rsidP="00A322D4">
      <w:pPr>
        <w:spacing w:after="160" w:line="259" w:lineRule="auto"/>
        <w:jc w:val="right"/>
        <w:rPr>
          <w:sz w:val="30"/>
          <w:szCs w:val="30"/>
          <w:lang w:val="en-US"/>
        </w:rPr>
      </w:pPr>
    </w:p>
    <w:p w14:paraId="538F9F32" w14:textId="67E09676" w:rsidR="00A322D4" w:rsidRPr="004952BF" w:rsidRDefault="00A322D4" w:rsidP="00A322D4">
      <w:pPr>
        <w:spacing w:after="160" w:line="259" w:lineRule="auto"/>
        <w:jc w:val="right"/>
        <w:rPr>
          <w:sz w:val="30"/>
          <w:szCs w:val="30"/>
          <w:lang w:val="en-US"/>
        </w:rPr>
      </w:pPr>
      <w:r w:rsidRPr="004952BF">
        <w:rPr>
          <w:sz w:val="30"/>
          <w:szCs w:val="30"/>
          <w:lang w:val="en-US"/>
        </w:rPr>
        <w:t>Date: {{date}}</w:t>
      </w:r>
    </w:p>
    <w:p w14:paraId="27D95171" w14:textId="09A425B1" w:rsidR="00DB49A3" w:rsidRPr="004952BF" w:rsidRDefault="00A322D4" w:rsidP="00DB49A3">
      <w:pPr>
        <w:spacing w:after="160" w:line="259" w:lineRule="auto"/>
        <w:rPr>
          <w:sz w:val="50"/>
          <w:szCs w:val="50"/>
          <w:lang w:val="en-US"/>
        </w:rPr>
      </w:pPr>
      <w:r w:rsidRPr="002207CF"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3B6F7" wp14:editId="4B5F97F2">
                <wp:simplePos x="0" y="0"/>
                <wp:positionH relativeFrom="column">
                  <wp:posOffset>-708660</wp:posOffset>
                </wp:positionH>
                <wp:positionV relativeFrom="page">
                  <wp:align>top</wp:align>
                </wp:positionV>
                <wp:extent cx="108857" cy="10698480"/>
                <wp:effectExtent l="0" t="0" r="5715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106984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0000">
                              <a:srgbClr val="CF022B"/>
                            </a:gs>
                            <a:gs pos="0">
                              <a:srgbClr val="CF022B"/>
                            </a:gs>
                            <a:gs pos="100000">
                              <a:srgbClr val="F07D00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17B49" id="Rectangle 14" o:spid="_x0000_s1026" style="position:absolute;margin-left:-55.8pt;margin-top:0;width:8.55pt;height:84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" fillcolor="#cf022b" stroked="f" strokeweight="1pt">
                <v:fill color2="#f07d00" rotate="t" colors="0 #cf022b;.5 #cf022b;1 #f07d00" focus="100%" type="gradient"/>
                <w10:wrap anchory="page"/>
              </v:rect>
            </w:pict>
          </mc:Fallback>
        </mc:AlternateContent>
      </w:r>
    </w:p>
    <w:p w14:paraId="02FE8795" w14:textId="5C3D5548" w:rsidR="00DB49A3" w:rsidRPr="00DF03F0" w:rsidRDefault="00530FE9" w:rsidP="00C84BBB">
      <w:pPr>
        <w:pBdr>
          <w:bottom w:val="single" w:sz="6" w:space="1" w:color="auto"/>
        </w:pBdr>
        <w:spacing w:after="160" w:line="259" w:lineRule="auto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lang w:val="en-US"/>
        </w:rPr>
        <w:t>Executed Commands</w:t>
      </w:r>
    </w:p>
    <w:p w14:paraId="5C6A7297" w14:textId="17A29B8B" w:rsidR="00C84BBB" w:rsidRPr="00DF03F0" w:rsidRDefault="00DF03F0" w:rsidP="00D5061F">
      <w:pPr>
        <w:spacing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{{</w:t>
      </w:r>
      <w:proofErr w:type="spellStart"/>
      <w:r w:rsidR="001E6A02" w:rsidRPr="00DF03F0">
        <w:rPr>
          <w:sz w:val="26"/>
          <w:szCs w:val="26"/>
          <w:lang w:val="en-US"/>
        </w:rPr>
        <w:t>commands</w:t>
      </w:r>
      <w:r w:rsidR="00E644D6" w:rsidRPr="00DF03F0">
        <w:rPr>
          <w:sz w:val="26"/>
          <w:szCs w:val="26"/>
          <w:lang w:val="en-US"/>
        </w:rPr>
        <w:t>_</w:t>
      </w:r>
      <w:r w:rsidR="001E6A02" w:rsidRPr="00DF03F0">
        <w:rPr>
          <w:sz w:val="26"/>
          <w:szCs w:val="26"/>
          <w:lang w:val="en-US"/>
        </w:rPr>
        <w:t>executed</w:t>
      </w:r>
      <w:proofErr w:type="spellEnd"/>
      <w:r>
        <w:rPr>
          <w:sz w:val="26"/>
          <w:szCs w:val="26"/>
          <w:lang w:val="en-US"/>
        </w:rPr>
        <w:t>}}</w:t>
      </w:r>
    </w:p>
    <w:p w14:paraId="28AC8B6E" w14:textId="77777777" w:rsidR="00C84BBB" w:rsidRPr="00DF03F0" w:rsidRDefault="00C84BBB" w:rsidP="00D5061F">
      <w:pPr>
        <w:spacing w:after="160" w:line="259" w:lineRule="auto"/>
        <w:rPr>
          <w:sz w:val="26"/>
          <w:szCs w:val="26"/>
          <w:u w:val="single"/>
          <w:lang w:val="en-US"/>
        </w:rPr>
      </w:pPr>
    </w:p>
    <w:p w14:paraId="71E6AFAD" w14:textId="0C559BF5" w:rsidR="00C84BBB" w:rsidRPr="008A11CF" w:rsidRDefault="00530FE9" w:rsidP="00D5061F">
      <w:pPr>
        <w:pBdr>
          <w:bottom w:val="single" w:sz="6" w:space="1" w:color="auto"/>
        </w:pBdr>
        <w:spacing w:after="160" w:line="259" w:lineRule="auto"/>
        <w:rPr>
          <w:b/>
          <w:bCs/>
          <w:sz w:val="30"/>
          <w:szCs w:val="30"/>
          <w:lang w:val="en-US"/>
        </w:rPr>
      </w:pPr>
      <w:r w:rsidRPr="008A11CF">
        <w:rPr>
          <w:b/>
          <w:bCs/>
          <w:sz w:val="30"/>
          <w:szCs w:val="30"/>
          <w:lang w:val="en-US"/>
        </w:rPr>
        <w:t>Results Resume</w:t>
      </w:r>
    </w:p>
    <w:p w14:paraId="70FE54D0" w14:textId="61B832E1" w:rsidR="00C84BBB" w:rsidRPr="008A11CF" w:rsidRDefault="00EA2C9E" w:rsidP="00D5061F">
      <w:pPr>
        <w:spacing w:after="160" w:line="259" w:lineRule="auto"/>
        <w:rPr>
          <w:sz w:val="26"/>
          <w:szCs w:val="26"/>
          <w:lang w:val="en-US"/>
        </w:rPr>
      </w:pPr>
      <w:r w:rsidRPr="008A11CF">
        <w:rPr>
          <w:sz w:val="26"/>
          <w:szCs w:val="26"/>
          <w:lang w:val="en-US"/>
        </w:rPr>
        <w:t>{{</w:t>
      </w:r>
      <w:proofErr w:type="spellStart"/>
      <w:r w:rsidRPr="008A11CF">
        <w:rPr>
          <w:sz w:val="26"/>
          <w:szCs w:val="26"/>
          <w:lang w:val="en-US"/>
        </w:rPr>
        <w:t>summary_results</w:t>
      </w:r>
      <w:proofErr w:type="spellEnd"/>
      <w:r w:rsidRPr="008A11CF">
        <w:rPr>
          <w:sz w:val="26"/>
          <w:szCs w:val="26"/>
          <w:lang w:val="en-US"/>
        </w:rPr>
        <w:t>}}</w:t>
      </w:r>
    </w:p>
    <w:p w14:paraId="686149C2" w14:textId="77777777" w:rsidR="00C84BBB" w:rsidRPr="008A11CF" w:rsidRDefault="00C84BBB" w:rsidP="00D5061F">
      <w:pPr>
        <w:spacing w:after="160" w:line="259" w:lineRule="auto"/>
        <w:rPr>
          <w:sz w:val="26"/>
          <w:szCs w:val="26"/>
          <w:lang w:val="en-US"/>
        </w:rPr>
      </w:pPr>
    </w:p>
    <w:p w14:paraId="2E6BB979" w14:textId="4BDD57A4" w:rsidR="00C84BBB" w:rsidRPr="00530FE9" w:rsidRDefault="00530FE9" w:rsidP="00D5061F">
      <w:pPr>
        <w:pBdr>
          <w:bottom w:val="single" w:sz="6" w:space="1" w:color="auto"/>
        </w:pBdr>
        <w:spacing w:after="160" w:line="259" w:lineRule="auto"/>
        <w:rPr>
          <w:b/>
          <w:bCs/>
          <w:sz w:val="30"/>
          <w:szCs w:val="30"/>
          <w:u w:val="single"/>
          <w:lang w:val="en-US"/>
        </w:rPr>
      </w:pPr>
      <w:r w:rsidRPr="00530FE9">
        <w:rPr>
          <w:b/>
          <w:bCs/>
          <w:sz w:val="30"/>
          <w:szCs w:val="30"/>
          <w:lang w:val="en-US"/>
        </w:rPr>
        <w:t>Found Vulnerabilities</w:t>
      </w:r>
    </w:p>
    <w:p w14:paraId="27D5A673" w14:textId="7284BDAC" w:rsidR="00C84BBB" w:rsidRPr="00530FE9" w:rsidRDefault="00EA2C9E" w:rsidP="00D5061F">
      <w:pPr>
        <w:spacing w:after="160" w:line="259" w:lineRule="auto"/>
        <w:rPr>
          <w:sz w:val="26"/>
          <w:szCs w:val="26"/>
          <w:lang w:val="en-US"/>
        </w:rPr>
      </w:pPr>
      <w:r w:rsidRPr="00530FE9">
        <w:rPr>
          <w:sz w:val="26"/>
          <w:szCs w:val="26"/>
          <w:lang w:val="en-US"/>
        </w:rPr>
        <w:t>{{</w:t>
      </w:r>
      <w:proofErr w:type="spellStart"/>
      <w:r w:rsidRPr="00530FE9">
        <w:rPr>
          <w:sz w:val="26"/>
          <w:szCs w:val="26"/>
          <w:lang w:val="en-US"/>
        </w:rPr>
        <w:t>vulnerabilities_found</w:t>
      </w:r>
      <w:proofErr w:type="spellEnd"/>
      <w:r w:rsidRPr="00530FE9">
        <w:rPr>
          <w:sz w:val="26"/>
          <w:szCs w:val="26"/>
          <w:lang w:val="en-US"/>
        </w:rPr>
        <w:t>}}</w:t>
      </w:r>
    </w:p>
    <w:p w14:paraId="7104BDB3" w14:textId="77777777" w:rsidR="00C84BBB" w:rsidRPr="00530FE9" w:rsidRDefault="00C84BBB" w:rsidP="00D5061F">
      <w:pPr>
        <w:spacing w:after="160" w:line="259" w:lineRule="auto"/>
        <w:rPr>
          <w:sz w:val="26"/>
          <w:szCs w:val="26"/>
          <w:lang w:val="en-US"/>
        </w:rPr>
      </w:pPr>
    </w:p>
    <w:p w14:paraId="43F70A30" w14:textId="3F957DAE" w:rsidR="00C84BBB" w:rsidRPr="00530FE9" w:rsidRDefault="00530FE9" w:rsidP="00D5061F">
      <w:pPr>
        <w:pBdr>
          <w:bottom w:val="single" w:sz="6" w:space="1" w:color="auto"/>
        </w:pBdr>
        <w:spacing w:after="160" w:line="259" w:lineRule="auto"/>
        <w:rPr>
          <w:b/>
          <w:bCs/>
          <w:sz w:val="30"/>
          <w:szCs w:val="30"/>
          <w:lang w:val="en-US"/>
        </w:rPr>
      </w:pPr>
      <w:r w:rsidRPr="00530FE9">
        <w:rPr>
          <w:b/>
          <w:bCs/>
          <w:sz w:val="30"/>
          <w:szCs w:val="30"/>
          <w:lang w:val="en-US"/>
        </w:rPr>
        <w:t>Ad</w:t>
      </w:r>
      <w:r>
        <w:rPr>
          <w:b/>
          <w:bCs/>
          <w:sz w:val="30"/>
          <w:szCs w:val="30"/>
          <w:lang w:val="en-US"/>
        </w:rPr>
        <w:t>ditional Information</w:t>
      </w:r>
    </w:p>
    <w:p w14:paraId="172128FF" w14:textId="696D6AD0" w:rsidR="00A322D4" w:rsidRPr="00530FE9" w:rsidRDefault="00EA2C9E" w:rsidP="00D5061F">
      <w:pPr>
        <w:spacing w:after="160" w:line="259" w:lineRule="auto"/>
        <w:rPr>
          <w:sz w:val="26"/>
          <w:szCs w:val="26"/>
          <w:lang w:val="en-US"/>
        </w:rPr>
      </w:pPr>
      <w:r w:rsidRPr="00530FE9">
        <w:rPr>
          <w:sz w:val="26"/>
          <w:szCs w:val="26"/>
          <w:lang w:val="en-US"/>
        </w:rPr>
        <w:t>{{</w:t>
      </w:r>
      <w:proofErr w:type="spellStart"/>
      <w:r w:rsidRPr="00530FE9">
        <w:rPr>
          <w:sz w:val="26"/>
          <w:szCs w:val="26"/>
          <w:lang w:val="en-US"/>
        </w:rPr>
        <w:t>additional_information</w:t>
      </w:r>
      <w:proofErr w:type="spellEnd"/>
      <w:r w:rsidRPr="00530FE9">
        <w:rPr>
          <w:sz w:val="26"/>
          <w:szCs w:val="26"/>
          <w:lang w:val="en-US"/>
        </w:rPr>
        <w:t>}}</w:t>
      </w:r>
    </w:p>
    <w:p w14:paraId="004BD537" w14:textId="040F0785" w:rsidR="00C84BBB" w:rsidRPr="00530FE9" w:rsidRDefault="00C84BBB" w:rsidP="00D5061F">
      <w:pPr>
        <w:spacing w:after="160" w:line="259" w:lineRule="auto"/>
        <w:rPr>
          <w:sz w:val="26"/>
          <w:szCs w:val="26"/>
          <w:lang w:val="en-US"/>
        </w:rPr>
      </w:pPr>
    </w:p>
    <w:sectPr w:rsidR="00C84BBB" w:rsidRPr="00530FE9" w:rsidSect="00983BE4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559" w:right="1134" w:bottom="1814" w:left="1134" w:header="57" w:footer="5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4ECB7" w14:textId="77777777" w:rsidR="004B28FB" w:rsidRDefault="004B28FB" w:rsidP="00357FE4">
      <w:r>
        <w:separator/>
      </w:r>
    </w:p>
    <w:p w14:paraId="0E1A20E5" w14:textId="77777777" w:rsidR="004B28FB" w:rsidRDefault="004B28FB"/>
  </w:endnote>
  <w:endnote w:type="continuationSeparator" w:id="0">
    <w:p w14:paraId="31608C85" w14:textId="77777777" w:rsidR="004B28FB" w:rsidRDefault="004B28FB" w:rsidP="00357FE4">
      <w:r>
        <w:continuationSeparator/>
      </w:r>
    </w:p>
    <w:p w14:paraId="5FFB93D2" w14:textId="77777777" w:rsidR="004B28FB" w:rsidRDefault="004B28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rmeGeometricSans4 SemiBold">
    <w:altName w:val="Franklin Gothic Demi Cond"/>
    <w:panose1 w:val="00000000000000000000"/>
    <w:charset w:val="00"/>
    <w:family w:val="swiss"/>
    <w:notTrueType/>
    <w:pitch w:val="variable"/>
    <w:sig w:usb0="A000002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3E96" w14:textId="77777777" w:rsidR="00A322D4" w:rsidRPr="00AC7D11" w:rsidRDefault="00A322D4" w:rsidP="00A322D4">
    <w:pPr>
      <w:jc w:val="right"/>
      <w:rPr>
        <w:color w:val="260D41" w:themeColor="text2" w:themeShade="80"/>
      </w:rPr>
    </w:pPr>
    <w:r w:rsidRPr="00727E19">
      <w:rPr>
        <w:noProof/>
        <w:color w:val="7C1B74" w:themeColor="background2" w:themeShade="E6"/>
        <w:spacing w:val="60"/>
        <w:lang w:val="fr-FR" w:eastAsia="fr-F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A49B636" wp14:editId="78E03EE2">
              <wp:simplePos x="0" y="0"/>
              <wp:positionH relativeFrom="column">
                <wp:posOffset>113665</wp:posOffset>
              </wp:positionH>
              <wp:positionV relativeFrom="paragraph">
                <wp:posOffset>100965</wp:posOffset>
              </wp:positionV>
              <wp:extent cx="4915535" cy="0"/>
              <wp:effectExtent l="0" t="0" r="0" b="0"/>
              <wp:wrapNone/>
              <wp:docPr id="117" name="Connecteur droit 1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15535" cy="0"/>
                      </a:xfrm>
                      <a:prstGeom prst="line">
                        <a:avLst/>
                      </a:prstGeom>
                      <a:ln w="12700">
                        <a:gradFill flip="none" rotWithShape="1">
                          <a:gsLst>
                            <a:gs pos="50000">
                              <a:srgbClr val="CF022B"/>
                            </a:gs>
                            <a:gs pos="0">
                              <a:srgbClr val="CF022B"/>
                            </a:gs>
                            <a:gs pos="100000">
                              <a:srgbClr val="F07D00"/>
                            </a:gs>
                          </a:gsLst>
                          <a:lin ang="0" scaled="1"/>
                          <a:tileRect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DA35C0" id="Connecteur droit 1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7.95pt" to="39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" strokeweight="1pt">
              <v:stroke joinstyle="miter"/>
            </v:line>
          </w:pict>
        </mc:Fallback>
      </mc:AlternateContent>
    </w:r>
    <w:r w:rsidRPr="00727E19">
      <w:rPr>
        <w:noProof/>
        <w:color w:val="7C1B74" w:themeColor="background2" w:themeShade="E6"/>
        <w:spacing w:val="60"/>
        <w:lang w:val="fr-FR" w:eastAsia="fr-FR"/>
      </w:rPr>
      <w:drawing>
        <wp:anchor distT="0" distB="0" distL="114300" distR="114300" simplePos="0" relativeHeight="251677696" behindDoc="0" locked="0" layoutInCell="1" allowOverlap="1" wp14:anchorId="4DD95B50" wp14:editId="6B9217FE">
          <wp:simplePos x="0" y="0"/>
          <wp:positionH relativeFrom="column">
            <wp:posOffset>-380365</wp:posOffset>
          </wp:positionH>
          <wp:positionV relativeFrom="paragraph">
            <wp:posOffset>-66675</wp:posOffset>
          </wp:positionV>
          <wp:extent cx="370840" cy="342900"/>
          <wp:effectExtent l="0" t="0" r="0" b="0"/>
          <wp:wrapNone/>
          <wp:docPr id="126" name="Image 126" descr="Un dibujo de un per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Image 126" descr="Un dibujo de un perro&#10;&#10;Descripción generada automáticamente con confianza medi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839" r="42283"/>
                  <a:stretch/>
                </pic:blipFill>
                <pic:spPr bwMode="auto">
                  <a:xfrm>
                    <a:off x="0" y="0"/>
                    <a:ext cx="370840" cy="342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7E19">
      <w:rPr>
        <w:color w:val="7C1B74" w:themeColor="background2" w:themeShade="E6"/>
        <w:spacing w:val="60"/>
        <w:lang w:val="fr-FR"/>
      </w:rPr>
      <w:t>Page</w:t>
    </w:r>
    <w:r w:rsidRPr="00AC7D11">
      <w:rPr>
        <w:color w:val="924FDA" w:themeColor="text2" w:themeTint="99"/>
        <w:lang w:val="fr-FR"/>
      </w:rPr>
      <w:t xml:space="preserve"> </w:t>
    </w:r>
    <w:r w:rsidRPr="008B6DCB">
      <w:rPr>
        <w:color w:val="7F7F7F" w:themeColor="text1" w:themeTint="80"/>
      </w:rPr>
      <w:fldChar w:fldCharType="begin"/>
    </w:r>
    <w:r w:rsidRPr="008B6DCB">
      <w:rPr>
        <w:color w:val="7F7F7F" w:themeColor="text1" w:themeTint="80"/>
      </w:rPr>
      <w:instrText>PAGE   \* MERGEFORMAT</w:instrText>
    </w:r>
    <w:r w:rsidRPr="008B6DCB">
      <w:rPr>
        <w:color w:val="7F7F7F" w:themeColor="text1" w:themeTint="80"/>
      </w:rPr>
      <w:fldChar w:fldCharType="separate"/>
    </w:r>
    <w:r>
      <w:rPr>
        <w:color w:val="7F7F7F" w:themeColor="text1" w:themeTint="80"/>
      </w:rPr>
      <w:t>2</w:t>
    </w:r>
    <w:r w:rsidRPr="008B6DCB">
      <w:rPr>
        <w:color w:val="7F7F7F" w:themeColor="text1" w:themeTint="80"/>
      </w:rPr>
      <w:fldChar w:fldCharType="end"/>
    </w:r>
    <w:r w:rsidRPr="008B6DCB">
      <w:rPr>
        <w:color w:val="7F7F7F" w:themeColor="text1" w:themeTint="80"/>
        <w:lang w:val="fr-FR"/>
      </w:rPr>
      <w:t xml:space="preserve"> | </w:t>
    </w:r>
    <w:r w:rsidRPr="008B6DCB">
      <w:rPr>
        <w:color w:val="7F7F7F" w:themeColor="text1" w:themeTint="80"/>
        <w:lang w:val="en-US"/>
      </w:rPr>
      <w:fldChar w:fldCharType="begin"/>
    </w:r>
    <w:r w:rsidRPr="008B6DCB">
      <w:rPr>
        <w:color w:val="7F7F7F" w:themeColor="text1" w:themeTint="80"/>
      </w:rPr>
      <w:instrText>NUMPAGES  \* Arabic  \* MERGEFORMAT</w:instrText>
    </w:r>
    <w:r w:rsidRPr="008B6DCB">
      <w:rPr>
        <w:color w:val="7F7F7F" w:themeColor="text1" w:themeTint="80"/>
        <w:lang w:val="en-US"/>
      </w:rPr>
      <w:fldChar w:fldCharType="separate"/>
    </w:r>
    <w:r>
      <w:rPr>
        <w:color w:val="7F7F7F" w:themeColor="text1" w:themeTint="80"/>
      </w:rPr>
      <w:t>2</w:t>
    </w:r>
    <w:r w:rsidRPr="008B6DCB">
      <w:rPr>
        <w:color w:val="7F7F7F" w:themeColor="text1" w:themeTint="80"/>
        <w:lang w:val="fr-FR"/>
      </w:rPr>
      <w:fldChar w:fldCharType="end"/>
    </w:r>
  </w:p>
  <w:p w14:paraId="7BB052B4" w14:textId="40F408FA" w:rsidR="009A7EE8" w:rsidRPr="00A322D4" w:rsidRDefault="009A7EE8" w:rsidP="00A322D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63"/>
      <w:gridCol w:w="2965"/>
    </w:tblGrid>
    <w:tr w:rsidR="00983BE4" w:rsidRPr="007776ED" w14:paraId="4078AEC5" w14:textId="77777777" w:rsidTr="00983BE4">
      <w:trPr>
        <w:trHeight w:val="230"/>
      </w:trPr>
      <w:tc>
        <w:tcPr>
          <w:tcW w:w="6663" w:type="dxa"/>
          <w:vAlign w:val="center"/>
        </w:tcPr>
        <w:p w14:paraId="697825D5" w14:textId="77777777" w:rsidR="00983BE4" w:rsidRPr="007776ED" w:rsidRDefault="00983BE4" w:rsidP="00983BE4">
          <w:pPr>
            <w:pStyle w:val="Piedepgina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/</w:t>
          </w:r>
          <w:fldSimple w:instr=" NUMPAGES  \* MERGEFORMAT ">
            <w:r>
              <w:t>3</w:t>
            </w:r>
          </w:fldSimple>
          <w:r>
            <w:rPr>
              <w:noProof/>
            </w:rPr>
            <w:t xml:space="preserve"> </w:t>
          </w:r>
          <w:r>
            <w:rPr>
              <w:rStyle w:val="PiedepginaCar"/>
            </w:rPr>
            <w:t>–</w:t>
          </w:r>
          <w:r>
            <w:rPr>
              <w:noProof/>
            </w:rPr>
            <w:t xml:space="preserve"> </w:t>
          </w:r>
        </w:p>
      </w:tc>
      <w:tc>
        <w:tcPr>
          <w:tcW w:w="2965" w:type="dxa"/>
          <w:vAlign w:val="center"/>
        </w:tcPr>
        <w:p w14:paraId="41504BCC" w14:textId="77777777" w:rsidR="00983BE4" w:rsidRPr="007776ED" w:rsidRDefault="00983BE4" w:rsidP="00983BE4">
          <w:pPr>
            <w:pStyle w:val="Piedepgina"/>
            <w:jc w:val="right"/>
          </w:pPr>
        </w:p>
      </w:tc>
    </w:tr>
  </w:tbl>
  <w:p w14:paraId="70D5975A" w14:textId="3DDC23C1" w:rsidR="00983BE4" w:rsidRDefault="00983BE4" w:rsidP="00983BE4">
    <w:pPr>
      <w:pStyle w:val="Piedepgina"/>
      <w:spacing w:before="1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E1611" w14:textId="77777777" w:rsidR="004B28FB" w:rsidRDefault="004B28FB" w:rsidP="00357FE4">
      <w:r>
        <w:separator/>
      </w:r>
    </w:p>
    <w:p w14:paraId="24A18CDA" w14:textId="77777777" w:rsidR="004B28FB" w:rsidRDefault="004B28FB"/>
  </w:footnote>
  <w:footnote w:type="continuationSeparator" w:id="0">
    <w:p w14:paraId="3646766D" w14:textId="77777777" w:rsidR="004B28FB" w:rsidRDefault="004B28FB" w:rsidP="00357FE4">
      <w:r>
        <w:continuationSeparator/>
      </w:r>
    </w:p>
    <w:p w14:paraId="483A0E30" w14:textId="77777777" w:rsidR="004B28FB" w:rsidRDefault="004B28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00FD0" w14:textId="16496C66" w:rsidR="00DB49A3" w:rsidRDefault="00DB49A3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74624" behindDoc="0" locked="0" layoutInCell="1" allowOverlap="1" wp14:anchorId="19D03DA1" wp14:editId="4B17372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668145" cy="313055"/>
              <wp:effectExtent l="0" t="0" r="8255" b="10795"/>
              <wp:wrapNone/>
              <wp:docPr id="1604033390" name="Cuadro de texto 2" descr="               C2 – Uso Restringi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8145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C5E40B" w14:textId="51CA62D2" w:rsidR="00DB49A3" w:rsidRPr="00DB49A3" w:rsidRDefault="00DB49A3" w:rsidP="00DB49A3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DB49A3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– Uso Restringido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D03DA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               C2 – Uso Restringido" style="position:absolute;margin-left:0;margin-top:0;width:131.35pt;height:24.65pt;z-index:25167462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" filled="f" stroked="f">
              <v:textbox style="mso-fit-shape-to-text:t" inset="20pt,15pt,0,0">
                <w:txbxContent>
                  <w:p w14:paraId="5BC5E40B" w14:textId="51CA62D2" w:rsidR="00DB49A3" w:rsidRPr="00DB49A3" w:rsidRDefault="00DB49A3" w:rsidP="00DB49A3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DB49A3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– Uso Restringido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B9BAF" w14:textId="41A426A4" w:rsidR="00C8033B" w:rsidRDefault="00C8033B" w:rsidP="00901418">
    <w:pPr>
      <w:pStyle w:val="Encabezado"/>
      <w:rPr>
        <w:noProof/>
        <w:color w:val="CF022B"/>
      </w:rPr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  <w:left w:w="0" w:type="dxa"/>
        <w:bottom w:w="113" w:type="dxa"/>
        <w:right w:w="0" w:type="dxa"/>
      </w:tblCellMar>
      <w:tblLook w:val="04A0" w:firstRow="1" w:lastRow="0" w:firstColumn="1" w:lastColumn="0" w:noHBand="0" w:noVBand="1"/>
    </w:tblPr>
    <w:tblGrid>
      <w:gridCol w:w="269"/>
      <w:gridCol w:w="9369"/>
    </w:tblGrid>
    <w:tr w:rsidR="009B042C" w14:paraId="6507AEC8" w14:textId="77777777" w:rsidTr="009B042C">
      <w:tc>
        <w:tcPr>
          <w:tcW w:w="2552" w:type="dxa"/>
        </w:tcPr>
        <w:p w14:paraId="69D07A9D" w14:textId="2A327B81" w:rsidR="009B042C" w:rsidRDefault="009B042C" w:rsidP="009B042C">
          <w:pPr>
            <w:pStyle w:val="Encabezado"/>
            <w:rPr>
              <w:noProof/>
              <w:color w:val="CF022B"/>
            </w:rPr>
          </w:pPr>
        </w:p>
      </w:tc>
      <w:tc>
        <w:tcPr>
          <w:tcW w:w="7076" w:type="dxa"/>
        </w:tcPr>
        <w:p w14:paraId="7DFCC467" w14:textId="77777777" w:rsidR="009B042C" w:rsidRPr="00D866D1" w:rsidRDefault="009B042C" w:rsidP="009B042C">
          <w:pPr>
            <w:pStyle w:val="Encabezado"/>
            <w:jc w:val="right"/>
            <w:rPr>
              <w:b/>
              <w:bCs/>
              <w:noProof/>
              <w:color w:val="000000" w:themeColor="text1"/>
            </w:rPr>
          </w:pPr>
        </w:p>
      </w:tc>
    </w:tr>
    <w:tr w:rsidR="009B042C" w:rsidRPr="00C84BBB" w14:paraId="029F5412" w14:textId="77777777" w:rsidTr="009B042C">
      <w:tc>
        <w:tcPr>
          <w:tcW w:w="2552" w:type="dxa"/>
        </w:tcPr>
        <w:p w14:paraId="72C92929" w14:textId="6DB8BAB5" w:rsidR="009B042C" w:rsidRPr="00D866D1" w:rsidRDefault="009B042C" w:rsidP="00A15B2E">
          <w:pPr>
            <w:pStyle w:val="Encabezado"/>
            <w:rPr>
              <w:noProof/>
              <w:color w:val="000000" w:themeColor="text1"/>
            </w:rPr>
          </w:pPr>
        </w:p>
      </w:tc>
      <w:tc>
        <w:tcPr>
          <w:tcW w:w="7076" w:type="dxa"/>
        </w:tcPr>
        <w:tbl>
          <w:tblPr>
            <w:tblStyle w:val="Tablaconcuadrcula"/>
            <w:tblW w:w="936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825"/>
            <w:gridCol w:w="2693"/>
            <w:gridCol w:w="1851"/>
          </w:tblGrid>
          <w:tr w:rsidR="00A322D4" w:rsidRPr="00D91148" w14:paraId="79085F2C" w14:textId="77777777" w:rsidTr="004B385C">
            <w:tc>
              <w:tcPr>
                <w:tcW w:w="4825" w:type="dxa"/>
                <w:vAlign w:val="center"/>
              </w:tcPr>
              <w:p w14:paraId="542C6516" w14:textId="616D2DB6" w:rsidR="00A322D4" w:rsidRPr="001962F5" w:rsidRDefault="00A322D4" w:rsidP="00A322D4">
                <w:pPr>
                  <w:pStyle w:val="Encabezado"/>
                  <w:rPr>
                    <w:i/>
                    <w:color w:val="7F7F7F" w:themeColor="text1" w:themeTint="80"/>
                  </w:rPr>
                </w:pPr>
                <w:r>
                  <w:rPr>
                    <w:noProof/>
                    <w:color w:val="7F7F7F" w:themeColor="text1" w:themeTint="80"/>
                    <w:lang w:eastAsia="fr-FR"/>
                  </w:rPr>
                  <w:t>S</w:t>
                </w:r>
                <w:r w:rsidRPr="00A558E2">
                  <w:rPr>
                    <w:noProof/>
                    <w:color w:val="7F7F7F" w:themeColor="text1" w:themeTint="80"/>
                    <w:lang w:eastAsia="fr-FR"/>
                  </w:rPr>
                  <w:t>ecurity Audit</w:t>
                </w:r>
                <w:r w:rsidRPr="00A558E2">
                  <w:rPr>
                    <w:color w:val="7F7F7F" w:themeColor="text1" w:themeTint="80"/>
                    <w:lang w:val="en-GB"/>
                  </w:rPr>
                  <w:t xml:space="preserve"> </w:t>
                </w:r>
                <w:r w:rsidRPr="00C86FE1">
                  <w:rPr>
                    <w:color w:val="7F7F7F" w:themeColor="text1" w:themeTint="80"/>
                    <w:lang w:val="en-GB"/>
                  </w:rPr>
                  <w:t>Report</w:t>
                </w:r>
              </w:p>
            </w:tc>
            <w:tc>
              <w:tcPr>
                <w:tcW w:w="2693" w:type="dxa"/>
                <w:vAlign w:val="center"/>
              </w:tcPr>
              <w:p w14:paraId="462ED987" w14:textId="77777777" w:rsidR="00A322D4" w:rsidRPr="009B57D2" w:rsidRDefault="00A322D4" w:rsidP="00A322D4">
                <w:pPr>
                  <w:pStyle w:val="Encabezado"/>
                  <w:rPr>
                    <w:szCs w:val="18"/>
                    <w:lang w:val="en-GB"/>
                  </w:rPr>
                </w:pPr>
                <w:r w:rsidRPr="008F699C">
                  <w:rPr>
                    <w:color w:val="CF022B"/>
                    <w:lang w:val="en-GB"/>
                  </w:rPr>
                  <w:t>[CONFIDENTIAL]</w:t>
                </w:r>
              </w:p>
            </w:tc>
            <w:tc>
              <w:tcPr>
                <w:tcW w:w="1851" w:type="dxa"/>
                <w:vAlign w:val="center"/>
              </w:tcPr>
              <w:p w14:paraId="0E5BF666" w14:textId="0691B42A" w:rsidR="00A322D4" w:rsidRPr="00D91148" w:rsidRDefault="00A322D4" w:rsidP="00A322D4">
                <w:pPr>
                  <w:pStyle w:val="Encabezado"/>
                  <w:rPr>
                    <w:noProof/>
                    <w:color w:val="7F7F7F" w:themeColor="text1" w:themeTint="80"/>
                    <w:lang w:eastAsia="fr-FR"/>
                  </w:rPr>
                </w:pPr>
                <w:r w:rsidRPr="00D91148">
                  <w:rPr>
                    <w:noProof/>
                    <w:color w:val="7F7F7F" w:themeColor="text1" w:themeTint="80"/>
                    <w:lang w:eastAsia="fr-FR"/>
                  </w:rPr>
                  <w:fldChar w:fldCharType="begin"/>
                </w:r>
                <w:r w:rsidRPr="00D91148">
                  <w:rPr>
                    <w:noProof/>
                    <w:color w:val="7F7F7F" w:themeColor="text1" w:themeTint="80"/>
                    <w:lang w:eastAsia="fr-FR"/>
                  </w:rPr>
                  <w:instrText xml:space="preserve"> TIME \@ "d MMMM yyyy" </w:instrText>
                </w:r>
                <w:r w:rsidRPr="00D91148">
                  <w:rPr>
                    <w:noProof/>
                    <w:color w:val="7F7F7F" w:themeColor="text1" w:themeTint="80"/>
                    <w:lang w:eastAsia="fr-FR"/>
                  </w:rPr>
                  <w:fldChar w:fldCharType="separate"/>
                </w:r>
                <w:r w:rsidR="008A11CF">
                  <w:rPr>
                    <w:noProof/>
                    <w:color w:val="7F7F7F" w:themeColor="text1" w:themeTint="80"/>
                    <w:lang w:eastAsia="fr-FR"/>
                  </w:rPr>
                  <w:t>13 agosto 2024</w:t>
                </w:r>
                <w:r w:rsidRPr="00D91148">
                  <w:rPr>
                    <w:noProof/>
                    <w:color w:val="7F7F7F" w:themeColor="text1" w:themeTint="80"/>
                    <w:lang w:eastAsia="fr-FR"/>
                  </w:rPr>
                  <w:fldChar w:fldCharType="end"/>
                </w:r>
              </w:p>
            </w:tc>
          </w:tr>
        </w:tbl>
        <w:p w14:paraId="2A3D096D" w14:textId="7D5C2CB7" w:rsidR="009B042C" w:rsidRPr="005E045E" w:rsidRDefault="009B042C" w:rsidP="00A322D4">
          <w:pPr>
            <w:pStyle w:val="Encabezado"/>
            <w:rPr>
              <w:noProof/>
              <w:color w:val="000000" w:themeColor="text1"/>
            </w:rPr>
          </w:pPr>
        </w:p>
      </w:tc>
    </w:tr>
  </w:tbl>
  <w:p w14:paraId="3568F63B" w14:textId="77777777" w:rsidR="009A7EE8" w:rsidRPr="005E045E" w:rsidRDefault="009A7EE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FF28D" w14:textId="4371B20D" w:rsidR="00983BE4" w:rsidRDefault="00DB49A3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73600" behindDoc="0" locked="0" layoutInCell="1" allowOverlap="1" wp14:anchorId="4E139EA0" wp14:editId="0A867BDC">
              <wp:simplePos x="723900" y="38100"/>
              <wp:positionH relativeFrom="page">
                <wp:align>left</wp:align>
              </wp:positionH>
              <wp:positionV relativeFrom="page">
                <wp:align>top</wp:align>
              </wp:positionV>
              <wp:extent cx="1668145" cy="313055"/>
              <wp:effectExtent l="0" t="0" r="8255" b="10795"/>
              <wp:wrapNone/>
              <wp:docPr id="1842113532" name="Cuadro de texto 1" descr="               C2 – Uso Restringi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8145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2E79DD" w14:textId="7405FECE" w:rsidR="00DB49A3" w:rsidRPr="00DB49A3" w:rsidRDefault="00DB49A3" w:rsidP="00DB49A3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DB49A3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– Uso Restringido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139EA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alt="               C2 – Uso Restringido" style="position:absolute;margin-left:0;margin-top:0;width:131.35pt;height:24.65pt;z-index:25167360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" filled="f" stroked="f">
              <v:textbox style="mso-fit-shape-to-text:t" inset="20pt,15pt,0,0">
                <w:txbxContent>
                  <w:p w14:paraId="4A2E79DD" w14:textId="7405FECE" w:rsidR="00DB49A3" w:rsidRPr="00DB49A3" w:rsidRDefault="00DB49A3" w:rsidP="00DB49A3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DB49A3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– Uso Restringido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97CF367" w14:textId="16E63558" w:rsidR="00983BE4" w:rsidRDefault="00983BE4" w:rsidP="00DB49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477E3"/>
    <w:multiLevelType w:val="multilevel"/>
    <w:tmpl w:val="1ED2B6FE"/>
    <w:name w:val="_Titres numérotés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714" w:hanging="147"/>
      </w:pPr>
      <w:rPr>
        <w:rFonts w:hint="default"/>
      </w:rPr>
    </w:lvl>
    <w:lvl w:ilvl="3">
      <w:start w:val="1"/>
      <w:numFmt w:val="lowerLetter"/>
      <w:pStyle w:val="Titre4"/>
      <w:lvlText w:val="%4."/>
      <w:lvlJc w:val="left"/>
      <w:pPr>
        <w:ind w:left="57" w:firstLine="113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4B71778"/>
    <w:multiLevelType w:val="multilevel"/>
    <w:tmpl w:val="6ADE53C6"/>
    <w:lvl w:ilvl="0">
      <w:start w:val="1"/>
      <w:numFmt w:val="bullet"/>
      <w:pStyle w:val="BulletpointsLevel1"/>
      <w:lvlText w:val=""/>
      <w:lvlJc w:val="left"/>
      <w:pPr>
        <w:ind w:left="794" w:hanging="227"/>
      </w:pPr>
      <w:rPr>
        <w:rFonts w:ascii="Symbol" w:hAnsi="Symbol" w:hint="default"/>
        <w:color w:val="4D1B82" w:themeColor="text2"/>
      </w:rPr>
    </w:lvl>
    <w:lvl w:ilvl="1">
      <w:start w:val="1"/>
      <w:numFmt w:val="bullet"/>
      <w:pStyle w:val="BulletpointsLevel2"/>
      <w:lvlText w:val=""/>
      <w:lvlJc w:val="left"/>
      <w:pPr>
        <w:ind w:left="1021" w:hanging="227"/>
      </w:pPr>
      <w:rPr>
        <w:rFonts w:ascii="Symbol" w:hAnsi="Symbol" w:hint="default"/>
        <w:color w:val="4D1B82" w:themeColor="text2"/>
        <w:sz w:val="18"/>
      </w:rPr>
    </w:lvl>
    <w:lvl w:ilvl="2">
      <w:start w:val="1"/>
      <w:numFmt w:val="bullet"/>
      <w:pStyle w:val="BulletpointsLevel3"/>
      <w:lvlText w:val=""/>
      <w:lvlJc w:val="left"/>
      <w:pPr>
        <w:ind w:left="1247" w:hanging="226"/>
      </w:pPr>
      <w:rPr>
        <w:rFonts w:ascii="Symbol" w:hAnsi="Symbol" w:hint="default"/>
        <w:color w:val="4D1B82" w:themeColor="text2"/>
        <w:sz w:val="15"/>
      </w:rPr>
    </w:lvl>
    <w:lvl w:ilvl="3">
      <w:start w:val="1"/>
      <w:numFmt w:val="bullet"/>
      <w:pStyle w:val="BulletpointsLevel4"/>
      <w:lvlText w:val=""/>
      <w:lvlJc w:val="left"/>
      <w:pPr>
        <w:ind w:left="1474" w:hanging="227"/>
      </w:pPr>
      <w:rPr>
        <w:rFonts w:ascii="Symbol" w:hAnsi="Symbol" w:hint="default"/>
        <w:color w:val="4D1B82" w:themeColor="text2"/>
        <w:sz w:val="15"/>
      </w:rPr>
    </w:lvl>
    <w:lvl w:ilvl="4">
      <w:start w:val="1"/>
      <w:numFmt w:val="bullet"/>
      <w:pStyle w:val="BulletpointsNiveau5"/>
      <w:lvlText w:val=""/>
      <w:lvlJc w:val="left"/>
      <w:pPr>
        <w:ind w:left="3600" w:hanging="360"/>
      </w:pPr>
      <w:rPr>
        <w:rFonts w:ascii="Symbol" w:hAnsi="Symbol" w:hint="default"/>
        <w:sz w:val="15"/>
      </w:rPr>
    </w:lvl>
    <w:lvl w:ilvl="5">
      <w:start w:val="1"/>
      <w:numFmt w:val="bullet"/>
      <w:pStyle w:val="BulletpointsNiveau6"/>
      <w:lvlText w:val=""/>
      <w:lvlJc w:val="left"/>
      <w:pPr>
        <w:ind w:left="4320" w:hanging="360"/>
      </w:pPr>
      <w:rPr>
        <w:rFonts w:ascii="Symbol" w:hAnsi="Symbol" w:hint="default"/>
        <w:sz w:val="15"/>
      </w:rPr>
    </w:lvl>
    <w:lvl w:ilvl="6">
      <w:start w:val="1"/>
      <w:numFmt w:val="bullet"/>
      <w:pStyle w:val="BulletpointsNiveau7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>
      <w:start w:val="1"/>
      <w:numFmt w:val="bullet"/>
      <w:pStyle w:val="BulletpointsNiveau8"/>
      <w:lvlText w:val=""/>
      <w:lvlJc w:val="left"/>
      <w:pPr>
        <w:ind w:left="5760" w:hanging="360"/>
      </w:pPr>
      <w:rPr>
        <w:rFonts w:ascii="Symbol" w:hAnsi="Symbol" w:hint="default"/>
        <w:sz w:val="15"/>
      </w:rPr>
    </w:lvl>
    <w:lvl w:ilvl="8">
      <w:start w:val="1"/>
      <w:numFmt w:val="bullet"/>
      <w:pStyle w:val="BulletpointsNiveau9"/>
      <w:lvlText w:val=""/>
      <w:lvlJc w:val="left"/>
      <w:pPr>
        <w:ind w:left="6480" w:hanging="360"/>
      </w:pPr>
      <w:rPr>
        <w:rFonts w:ascii="Symbol" w:hAnsi="Symbol" w:hint="default"/>
        <w:sz w:val="15"/>
      </w:rPr>
    </w:lvl>
  </w:abstractNum>
  <w:abstractNum w:abstractNumId="2" w15:restartNumberingAfterBreak="0">
    <w:nsid w:val="48314C66"/>
    <w:multiLevelType w:val="hybridMultilevel"/>
    <w:tmpl w:val="801E7772"/>
    <w:lvl w:ilvl="0" w:tplc="D9F2D6D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21B24"/>
    <w:multiLevelType w:val="hybridMultilevel"/>
    <w:tmpl w:val="581227E2"/>
    <w:lvl w:ilvl="0" w:tplc="AFE0D17E">
      <w:numFmt w:val="bullet"/>
      <w:lvlText w:val="•"/>
      <w:lvlJc w:val="left"/>
      <w:pPr>
        <w:ind w:left="1060" w:hanging="70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D02F3"/>
    <w:multiLevelType w:val="hybridMultilevel"/>
    <w:tmpl w:val="9AD8B5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CF022B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564269">
    <w:abstractNumId w:val="1"/>
  </w:num>
  <w:num w:numId="2" w16cid:durableId="1899200487">
    <w:abstractNumId w:val="3"/>
  </w:num>
  <w:num w:numId="3" w16cid:durableId="1349328644">
    <w:abstractNumId w:val="4"/>
  </w:num>
  <w:num w:numId="4" w16cid:durableId="1640498168">
    <w:abstractNumId w:val="2"/>
  </w:num>
  <w:num w:numId="5" w16cid:durableId="147987975">
    <w:abstractNumId w:val="0"/>
  </w:num>
  <w:num w:numId="6" w16cid:durableId="1599944022">
    <w:abstractNumId w:val="1"/>
    <w:lvlOverride w:ilvl="0">
      <w:startOverride w:val="1"/>
    </w:lvlOverride>
  </w:num>
  <w:num w:numId="7" w16cid:durableId="912008729">
    <w:abstractNumId w:val="1"/>
    <w:lvlOverride w:ilvl="0">
      <w:startOverride w:val="1"/>
    </w:lvlOverride>
  </w:num>
  <w:num w:numId="8" w16cid:durableId="1527786729">
    <w:abstractNumId w:val="1"/>
    <w:lvlOverride w:ilvl="0">
      <w:startOverride w:val="1"/>
    </w:lvlOverride>
  </w:num>
  <w:num w:numId="9" w16cid:durableId="1040007402">
    <w:abstractNumId w:val="1"/>
    <w:lvlOverride w:ilvl="0">
      <w:startOverride w:val="1"/>
    </w:lvlOverride>
  </w:num>
  <w:num w:numId="10" w16cid:durableId="536041866">
    <w:abstractNumId w:val="1"/>
    <w:lvlOverride w:ilvl="0">
      <w:startOverride w:val="1"/>
    </w:lvlOverride>
  </w:num>
  <w:num w:numId="11" w16cid:durableId="1780447176">
    <w:abstractNumId w:val="1"/>
    <w:lvlOverride w:ilvl="0">
      <w:startOverride w:val="1"/>
    </w:lvlOverride>
  </w:num>
  <w:num w:numId="12" w16cid:durableId="952056725">
    <w:abstractNumId w:val="1"/>
    <w:lvlOverride w:ilvl="0">
      <w:startOverride w:val="1"/>
    </w:lvlOverride>
  </w:num>
  <w:num w:numId="13" w16cid:durableId="4678262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9A3"/>
    <w:rsid w:val="000023BD"/>
    <w:rsid w:val="00031AC2"/>
    <w:rsid w:val="0003584F"/>
    <w:rsid w:val="00042938"/>
    <w:rsid w:val="00045FDD"/>
    <w:rsid w:val="0006063A"/>
    <w:rsid w:val="00080941"/>
    <w:rsid w:val="000948BB"/>
    <w:rsid w:val="000A0B6A"/>
    <w:rsid w:val="000B4D58"/>
    <w:rsid w:val="000B7359"/>
    <w:rsid w:val="000C7792"/>
    <w:rsid w:val="000E3BB9"/>
    <w:rsid w:val="000F531C"/>
    <w:rsid w:val="00116B73"/>
    <w:rsid w:val="00122D20"/>
    <w:rsid w:val="0013541F"/>
    <w:rsid w:val="00142FCC"/>
    <w:rsid w:val="00153029"/>
    <w:rsid w:val="00160144"/>
    <w:rsid w:val="001A4393"/>
    <w:rsid w:val="001B29B1"/>
    <w:rsid w:val="001D1E44"/>
    <w:rsid w:val="001E4D5A"/>
    <w:rsid w:val="001E65A2"/>
    <w:rsid w:val="001E6A02"/>
    <w:rsid w:val="001F2148"/>
    <w:rsid w:val="001F24E2"/>
    <w:rsid w:val="00204A52"/>
    <w:rsid w:val="0021139B"/>
    <w:rsid w:val="00237377"/>
    <w:rsid w:val="002714A1"/>
    <w:rsid w:val="002935F6"/>
    <w:rsid w:val="002D7784"/>
    <w:rsid w:val="002E0837"/>
    <w:rsid w:val="00307DD9"/>
    <w:rsid w:val="00315391"/>
    <w:rsid w:val="003452FD"/>
    <w:rsid w:val="00357FE4"/>
    <w:rsid w:val="0036606E"/>
    <w:rsid w:val="003A3C58"/>
    <w:rsid w:val="003B465A"/>
    <w:rsid w:val="003D126C"/>
    <w:rsid w:val="003E06B7"/>
    <w:rsid w:val="00413A8A"/>
    <w:rsid w:val="00436B24"/>
    <w:rsid w:val="00443649"/>
    <w:rsid w:val="00446761"/>
    <w:rsid w:val="0045123F"/>
    <w:rsid w:val="00461BF9"/>
    <w:rsid w:val="00465B23"/>
    <w:rsid w:val="00480DEB"/>
    <w:rsid w:val="004952BF"/>
    <w:rsid w:val="00497AC9"/>
    <w:rsid w:val="004A4AF7"/>
    <w:rsid w:val="004B28FB"/>
    <w:rsid w:val="004F161A"/>
    <w:rsid w:val="004F2B8E"/>
    <w:rsid w:val="004F2F38"/>
    <w:rsid w:val="00505720"/>
    <w:rsid w:val="005135A3"/>
    <w:rsid w:val="00520E68"/>
    <w:rsid w:val="00530FE9"/>
    <w:rsid w:val="00556910"/>
    <w:rsid w:val="005648D4"/>
    <w:rsid w:val="00571CC1"/>
    <w:rsid w:val="00583C61"/>
    <w:rsid w:val="0059469D"/>
    <w:rsid w:val="005C33C1"/>
    <w:rsid w:val="005C5CC5"/>
    <w:rsid w:val="005D0408"/>
    <w:rsid w:val="005D10B3"/>
    <w:rsid w:val="005D3732"/>
    <w:rsid w:val="005E045E"/>
    <w:rsid w:val="005E20D8"/>
    <w:rsid w:val="005E483A"/>
    <w:rsid w:val="00617433"/>
    <w:rsid w:val="0062101C"/>
    <w:rsid w:val="006210AA"/>
    <w:rsid w:val="00626A38"/>
    <w:rsid w:val="00630F85"/>
    <w:rsid w:val="0064348A"/>
    <w:rsid w:val="0067198B"/>
    <w:rsid w:val="00686D01"/>
    <w:rsid w:val="006A263A"/>
    <w:rsid w:val="006A5887"/>
    <w:rsid w:val="006B59B1"/>
    <w:rsid w:val="006B7BAB"/>
    <w:rsid w:val="006C467C"/>
    <w:rsid w:val="006F4ADB"/>
    <w:rsid w:val="00706737"/>
    <w:rsid w:val="00716789"/>
    <w:rsid w:val="00722B82"/>
    <w:rsid w:val="00735B6A"/>
    <w:rsid w:val="00741A11"/>
    <w:rsid w:val="00763DB4"/>
    <w:rsid w:val="007776ED"/>
    <w:rsid w:val="0078703A"/>
    <w:rsid w:val="007C208E"/>
    <w:rsid w:val="007E6409"/>
    <w:rsid w:val="007F72DD"/>
    <w:rsid w:val="00814533"/>
    <w:rsid w:val="00827BCB"/>
    <w:rsid w:val="00842D4D"/>
    <w:rsid w:val="00842DBD"/>
    <w:rsid w:val="0089354A"/>
    <w:rsid w:val="008A11CF"/>
    <w:rsid w:val="008A50F3"/>
    <w:rsid w:val="008C1B51"/>
    <w:rsid w:val="008D0F49"/>
    <w:rsid w:val="00901418"/>
    <w:rsid w:val="00912BBC"/>
    <w:rsid w:val="00915B25"/>
    <w:rsid w:val="00917A61"/>
    <w:rsid w:val="00945256"/>
    <w:rsid w:val="00976DB2"/>
    <w:rsid w:val="00983BE4"/>
    <w:rsid w:val="00994607"/>
    <w:rsid w:val="00996072"/>
    <w:rsid w:val="009A71E7"/>
    <w:rsid w:val="009A7EE8"/>
    <w:rsid w:val="009B042C"/>
    <w:rsid w:val="009B0A27"/>
    <w:rsid w:val="009D78B7"/>
    <w:rsid w:val="00A109EF"/>
    <w:rsid w:val="00A16D3E"/>
    <w:rsid w:val="00A30687"/>
    <w:rsid w:val="00A31856"/>
    <w:rsid w:val="00A322D4"/>
    <w:rsid w:val="00A35D88"/>
    <w:rsid w:val="00A55125"/>
    <w:rsid w:val="00A6358A"/>
    <w:rsid w:val="00A70B41"/>
    <w:rsid w:val="00A8203F"/>
    <w:rsid w:val="00A91F1A"/>
    <w:rsid w:val="00A928EB"/>
    <w:rsid w:val="00AC4228"/>
    <w:rsid w:val="00AF4A0F"/>
    <w:rsid w:val="00B20B69"/>
    <w:rsid w:val="00B21034"/>
    <w:rsid w:val="00B22175"/>
    <w:rsid w:val="00B30A6A"/>
    <w:rsid w:val="00B35F17"/>
    <w:rsid w:val="00B37C84"/>
    <w:rsid w:val="00B42198"/>
    <w:rsid w:val="00B44F0F"/>
    <w:rsid w:val="00B740CF"/>
    <w:rsid w:val="00B76904"/>
    <w:rsid w:val="00B77750"/>
    <w:rsid w:val="00BC3A98"/>
    <w:rsid w:val="00BD7F6E"/>
    <w:rsid w:val="00BE2B62"/>
    <w:rsid w:val="00BF2A0D"/>
    <w:rsid w:val="00BF482B"/>
    <w:rsid w:val="00C03B42"/>
    <w:rsid w:val="00C34A68"/>
    <w:rsid w:val="00C42A60"/>
    <w:rsid w:val="00C5244A"/>
    <w:rsid w:val="00C8033B"/>
    <w:rsid w:val="00C8326F"/>
    <w:rsid w:val="00C84BBB"/>
    <w:rsid w:val="00CA0C38"/>
    <w:rsid w:val="00CC6708"/>
    <w:rsid w:val="00CD3921"/>
    <w:rsid w:val="00CD3F9E"/>
    <w:rsid w:val="00CD4C16"/>
    <w:rsid w:val="00CD721F"/>
    <w:rsid w:val="00CE7361"/>
    <w:rsid w:val="00D5061F"/>
    <w:rsid w:val="00D55955"/>
    <w:rsid w:val="00D55C23"/>
    <w:rsid w:val="00D71290"/>
    <w:rsid w:val="00D7479F"/>
    <w:rsid w:val="00D866D1"/>
    <w:rsid w:val="00DA09E5"/>
    <w:rsid w:val="00DB49A3"/>
    <w:rsid w:val="00DB64F6"/>
    <w:rsid w:val="00DD7F02"/>
    <w:rsid w:val="00DE2DA1"/>
    <w:rsid w:val="00DF03F0"/>
    <w:rsid w:val="00E110C6"/>
    <w:rsid w:val="00E12840"/>
    <w:rsid w:val="00E22DC3"/>
    <w:rsid w:val="00E62D6A"/>
    <w:rsid w:val="00E644D6"/>
    <w:rsid w:val="00E7030A"/>
    <w:rsid w:val="00E7254A"/>
    <w:rsid w:val="00EA09E2"/>
    <w:rsid w:val="00EA2C9E"/>
    <w:rsid w:val="00EC26D1"/>
    <w:rsid w:val="00ED14BD"/>
    <w:rsid w:val="00F1727E"/>
    <w:rsid w:val="00F17F0B"/>
    <w:rsid w:val="00F27E19"/>
    <w:rsid w:val="00F356B1"/>
    <w:rsid w:val="00F412C9"/>
    <w:rsid w:val="00F44C9C"/>
    <w:rsid w:val="00F45E06"/>
    <w:rsid w:val="00F70BB3"/>
    <w:rsid w:val="00F7506E"/>
    <w:rsid w:val="00F91AFF"/>
    <w:rsid w:val="00F933C8"/>
    <w:rsid w:val="00FA08A9"/>
    <w:rsid w:val="00FA2D38"/>
    <w:rsid w:val="00FD0AC3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7F6CF3"/>
  <w15:chartTrackingRefBased/>
  <w15:docId w15:val="{72CCACAA-ED0A-483D-B105-64C0C922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iPriority="0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iPriority="0" w:unhideWhenUsed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uiPriority w:val="5"/>
    <w:qFormat/>
    <w:rsid w:val="00E22DC3"/>
    <w:pPr>
      <w:spacing w:after="0" w:line="240" w:lineRule="auto"/>
    </w:pPr>
    <w:rPr>
      <w:sz w:val="18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qFormat/>
    <w:rsid w:val="006174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9A012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qFormat/>
    <w:rsid w:val="006174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9A012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6174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60115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61743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A0120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866D1"/>
    <w:pPr>
      <w:tabs>
        <w:tab w:val="center" w:pos="4536"/>
        <w:tab w:val="right" w:pos="9072"/>
      </w:tabs>
      <w:suppressAutoHyphens/>
    </w:pPr>
    <w:rPr>
      <w:sz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CE7361"/>
    <w:rPr>
      <w:sz w:val="16"/>
    </w:rPr>
  </w:style>
  <w:style w:type="paragraph" w:styleId="Piedepgina">
    <w:name w:val="footer"/>
    <w:basedOn w:val="Normal"/>
    <w:link w:val="PiedepginaCar"/>
    <w:uiPriority w:val="5"/>
    <w:rsid w:val="00A55125"/>
    <w:pPr>
      <w:tabs>
        <w:tab w:val="center" w:pos="4536"/>
        <w:tab w:val="right" w:pos="9072"/>
      </w:tabs>
      <w:suppressAutoHyphens/>
    </w:pPr>
    <w:rPr>
      <w:color w:val="494949" w:themeColor="accent4"/>
      <w:sz w:val="12"/>
    </w:rPr>
  </w:style>
  <w:style w:type="character" w:customStyle="1" w:styleId="PiedepginaCar">
    <w:name w:val="Pie de página Car"/>
    <w:basedOn w:val="Fuentedeprrafopredeter"/>
    <w:link w:val="Piedepgina"/>
    <w:uiPriority w:val="5"/>
    <w:rsid w:val="00A55125"/>
    <w:rPr>
      <w:color w:val="494949" w:themeColor="accent4"/>
      <w:sz w:val="12"/>
    </w:rPr>
  </w:style>
  <w:style w:type="table" w:styleId="Tablaconcuadrcula">
    <w:name w:val="Table Grid"/>
    <w:basedOn w:val="Tablanormal"/>
    <w:uiPriority w:val="39"/>
    <w:rsid w:val="00B42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99"/>
    <w:semiHidden/>
    <w:qFormat/>
    <w:rsid w:val="000023BD"/>
    <w:pPr>
      <w:spacing w:before="2040" w:after="240" w:line="216" w:lineRule="auto"/>
      <w:ind w:right="56"/>
    </w:pPr>
    <w:rPr>
      <w:rFonts w:eastAsia="Times New Roman" w:cstheme="minorHAnsi"/>
      <w:b/>
      <w:bCs/>
      <w:noProof/>
      <w:color w:val="000000" w:themeColor="text1"/>
      <w:sz w:val="64"/>
      <w:szCs w:val="64"/>
      <w:lang w:eastAsia="fr-FR"/>
    </w:rPr>
  </w:style>
  <w:style w:type="character" w:customStyle="1" w:styleId="TtuloCar">
    <w:name w:val="Título Car"/>
    <w:basedOn w:val="Fuentedeprrafopredeter"/>
    <w:link w:val="Ttulo"/>
    <w:uiPriority w:val="99"/>
    <w:semiHidden/>
    <w:rsid w:val="00CE7361"/>
    <w:rPr>
      <w:rFonts w:eastAsia="Times New Roman" w:cstheme="minorHAnsi"/>
      <w:b/>
      <w:bCs/>
      <w:noProof/>
      <w:color w:val="000000" w:themeColor="text1"/>
      <w:sz w:val="64"/>
      <w:szCs w:val="64"/>
      <w:lang w:eastAsia="fr-FR"/>
    </w:rPr>
  </w:style>
  <w:style w:type="paragraph" w:customStyle="1" w:styleId="Reference">
    <w:name w:val="_Reference"/>
    <w:basedOn w:val="Normal"/>
    <w:uiPriority w:val="2"/>
    <w:qFormat/>
    <w:rsid w:val="00A55125"/>
    <w:pPr>
      <w:suppressAutoHyphens/>
      <w:spacing w:line="259" w:lineRule="auto"/>
    </w:pPr>
    <w:rPr>
      <w:color w:val="494949" w:themeColor="accent4"/>
      <w:sz w:val="14"/>
      <w:szCs w:val="14"/>
    </w:rPr>
  </w:style>
  <w:style w:type="paragraph" w:customStyle="1" w:styleId="Subject">
    <w:name w:val="_Subject"/>
    <w:basedOn w:val="Normal"/>
    <w:uiPriority w:val="3"/>
    <w:qFormat/>
    <w:rsid w:val="00237377"/>
    <w:pPr>
      <w:suppressAutoHyphens/>
      <w:spacing w:line="259" w:lineRule="auto"/>
    </w:pPr>
  </w:style>
  <w:style w:type="paragraph" w:customStyle="1" w:styleId="Senderaddress">
    <w:name w:val="_Sender address"/>
    <w:basedOn w:val="Normal"/>
    <w:qFormat/>
    <w:rsid w:val="00A55125"/>
    <w:pPr>
      <w:suppressAutoHyphens/>
      <w:spacing w:before="80"/>
    </w:pPr>
    <w:rPr>
      <w:color w:val="494949" w:themeColor="accent4"/>
      <w:sz w:val="14"/>
      <w:szCs w:val="14"/>
    </w:rPr>
  </w:style>
  <w:style w:type="paragraph" w:customStyle="1" w:styleId="Signature">
    <w:name w:val="_Signature"/>
    <w:basedOn w:val="Currenttext"/>
    <w:uiPriority w:val="5"/>
    <w:qFormat/>
    <w:rsid w:val="00237377"/>
    <w:pPr>
      <w:suppressAutoHyphens/>
      <w:ind w:left="0"/>
    </w:pPr>
  </w:style>
  <w:style w:type="paragraph" w:styleId="Fecha">
    <w:name w:val="Date"/>
    <w:basedOn w:val="Normal"/>
    <w:next w:val="Normal"/>
    <w:link w:val="FechaCar"/>
    <w:uiPriority w:val="1"/>
    <w:rsid w:val="00237377"/>
    <w:pPr>
      <w:spacing w:before="120" w:line="259" w:lineRule="auto"/>
    </w:pPr>
  </w:style>
  <w:style w:type="character" w:customStyle="1" w:styleId="FechaCar">
    <w:name w:val="Fecha Car"/>
    <w:basedOn w:val="Fuentedeprrafopredeter"/>
    <w:link w:val="Fecha"/>
    <w:uiPriority w:val="1"/>
    <w:rsid w:val="00237377"/>
    <w:rPr>
      <w:sz w:val="18"/>
    </w:rPr>
  </w:style>
  <w:style w:type="table" w:customStyle="1" w:styleId="Tableau">
    <w:name w:val="_Tableau"/>
    <w:basedOn w:val="Tablanormal"/>
    <w:uiPriority w:val="99"/>
    <w:rsid w:val="00520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4D1B82" w:themeFill="text2"/>
      </w:tcPr>
    </w:tblStylePr>
  </w:style>
  <w:style w:type="paragraph" w:customStyle="1" w:styleId="Currenttext">
    <w:name w:val="_Current text"/>
    <w:basedOn w:val="Normal"/>
    <w:uiPriority w:val="4"/>
    <w:qFormat/>
    <w:rsid w:val="00E22DC3"/>
    <w:pPr>
      <w:spacing w:before="60"/>
      <w:ind w:left="567"/>
      <w:jc w:val="both"/>
    </w:pPr>
  </w:style>
  <w:style w:type="paragraph" w:customStyle="1" w:styleId="Titre1">
    <w:name w:val="_Titre 1"/>
    <w:basedOn w:val="Normal"/>
    <w:next w:val="Currenttext"/>
    <w:uiPriority w:val="3"/>
    <w:semiHidden/>
    <w:qFormat/>
    <w:rsid w:val="00BE2B62"/>
    <w:pPr>
      <w:keepNext/>
      <w:keepLines/>
      <w:numPr>
        <w:numId w:val="5"/>
      </w:numPr>
      <w:suppressAutoHyphens/>
      <w:outlineLvl w:val="0"/>
    </w:pPr>
    <w:rPr>
      <w:sz w:val="32"/>
      <w:szCs w:val="32"/>
    </w:rPr>
  </w:style>
  <w:style w:type="paragraph" w:customStyle="1" w:styleId="Titre2">
    <w:name w:val="_Titre 2"/>
    <w:basedOn w:val="Normal"/>
    <w:next w:val="Currenttext"/>
    <w:uiPriority w:val="3"/>
    <w:semiHidden/>
    <w:qFormat/>
    <w:rsid w:val="00BE2B62"/>
    <w:pPr>
      <w:keepNext/>
      <w:keepLines/>
      <w:numPr>
        <w:ilvl w:val="1"/>
        <w:numId w:val="5"/>
      </w:numPr>
      <w:suppressAutoHyphens/>
      <w:spacing w:before="480" w:after="120"/>
      <w:outlineLvl w:val="1"/>
    </w:pPr>
    <w:rPr>
      <w:b/>
      <w:bCs/>
      <w:sz w:val="24"/>
      <w:szCs w:val="24"/>
    </w:rPr>
  </w:style>
  <w:style w:type="paragraph" w:customStyle="1" w:styleId="Titre3">
    <w:name w:val="_Titre 3"/>
    <w:basedOn w:val="Normal"/>
    <w:uiPriority w:val="3"/>
    <w:semiHidden/>
    <w:qFormat/>
    <w:rsid w:val="00BE2B62"/>
    <w:pPr>
      <w:keepNext/>
      <w:keepLines/>
      <w:numPr>
        <w:ilvl w:val="2"/>
        <w:numId w:val="5"/>
      </w:numPr>
      <w:suppressAutoHyphens/>
      <w:spacing w:before="360" w:after="120"/>
      <w:ind w:left="1281" w:hanging="714"/>
      <w:outlineLvl w:val="2"/>
    </w:pPr>
    <w:rPr>
      <w:sz w:val="24"/>
      <w:szCs w:val="24"/>
    </w:rPr>
  </w:style>
  <w:style w:type="paragraph" w:customStyle="1" w:styleId="Titre4">
    <w:name w:val="_Titre 4"/>
    <w:basedOn w:val="Normal"/>
    <w:next w:val="Currenttext"/>
    <w:uiPriority w:val="3"/>
    <w:semiHidden/>
    <w:qFormat/>
    <w:rsid w:val="00E12840"/>
    <w:pPr>
      <w:keepNext/>
      <w:keepLines/>
      <w:numPr>
        <w:ilvl w:val="3"/>
        <w:numId w:val="5"/>
      </w:numPr>
      <w:suppressAutoHyphens/>
      <w:spacing w:before="240" w:after="120"/>
      <w:ind w:left="1248" w:hanging="57"/>
      <w:outlineLvl w:val="3"/>
    </w:pPr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5"/>
    <w:semiHidden/>
    <w:qFormat/>
    <w:rsid w:val="00917A61"/>
    <w:pPr>
      <w:pBdr>
        <w:top w:val="single" w:sz="4" w:space="10" w:color="CF022B" w:themeColor="accent1"/>
        <w:bottom w:val="single" w:sz="4" w:space="10" w:color="CF022B" w:themeColor="accent1"/>
      </w:pBdr>
      <w:suppressAutoHyphens/>
      <w:spacing w:before="360" w:after="360"/>
      <w:ind w:left="862" w:right="862"/>
      <w:jc w:val="center"/>
    </w:pPr>
    <w:rPr>
      <w:i/>
      <w:iCs/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5"/>
    <w:semiHidden/>
    <w:rsid w:val="005E483A"/>
    <w:rPr>
      <w:i/>
      <w:iCs/>
      <w:color w:val="000000" w:themeColor="text1"/>
      <w:sz w:val="18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917A61"/>
    <w:pPr>
      <w:keepNext/>
      <w:spacing w:before="200" w:after="160"/>
      <w:ind w:left="862" w:right="862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CE7361"/>
    <w:rPr>
      <w:i/>
      <w:iCs/>
      <w:color w:val="404040" w:themeColor="text1" w:themeTint="BF"/>
      <w:sz w:val="18"/>
    </w:rPr>
  </w:style>
  <w:style w:type="paragraph" w:customStyle="1" w:styleId="Recipientaddress">
    <w:name w:val="_Recipient address"/>
    <w:basedOn w:val="Normal"/>
    <w:uiPriority w:val="1"/>
    <w:qFormat/>
    <w:rsid w:val="00237377"/>
    <w:pPr>
      <w:spacing w:before="80" w:line="259" w:lineRule="auto"/>
    </w:pPr>
  </w:style>
  <w:style w:type="paragraph" w:styleId="Prrafodelista">
    <w:name w:val="List Paragraph"/>
    <w:basedOn w:val="Normal"/>
    <w:uiPriority w:val="34"/>
    <w:semiHidden/>
    <w:qFormat/>
    <w:rsid w:val="002935F6"/>
    <w:pPr>
      <w:ind w:left="720"/>
      <w:contextualSpacing/>
    </w:pPr>
  </w:style>
  <w:style w:type="paragraph" w:customStyle="1" w:styleId="BulletpointsLevel1">
    <w:name w:val="_Bullet points Level 1"/>
    <w:basedOn w:val="Prrafodelista"/>
    <w:uiPriority w:val="5"/>
    <w:qFormat/>
    <w:rsid w:val="00E110C6"/>
    <w:pPr>
      <w:numPr>
        <w:numId w:val="1"/>
      </w:numPr>
      <w:spacing w:before="60"/>
    </w:pPr>
  </w:style>
  <w:style w:type="paragraph" w:customStyle="1" w:styleId="BulletpointsLevel2">
    <w:name w:val="_Bullet points Level 2"/>
    <w:basedOn w:val="BulletpointsLevel1"/>
    <w:uiPriority w:val="5"/>
    <w:qFormat/>
    <w:rsid w:val="00E110C6"/>
    <w:pPr>
      <w:numPr>
        <w:ilvl w:val="1"/>
      </w:numPr>
    </w:pPr>
  </w:style>
  <w:style w:type="paragraph" w:customStyle="1" w:styleId="BulletpointsLevel3">
    <w:name w:val="_Bullet points Level 3"/>
    <w:basedOn w:val="BulletpointsLevel1"/>
    <w:uiPriority w:val="5"/>
    <w:qFormat/>
    <w:rsid w:val="00E110C6"/>
    <w:pPr>
      <w:numPr>
        <w:ilvl w:val="2"/>
      </w:numPr>
      <w:ind w:left="1248" w:hanging="227"/>
    </w:pPr>
  </w:style>
  <w:style w:type="paragraph" w:customStyle="1" w:styleId="BulletpointsLevel4">
    <w:name w:val="_Bullet points Level 4"/>
    <w:basedOn w:val="BulletpointsLevel1"/>
    <w:uiPriority w:val="5"/>
    <w:qFormat/>
    <w:rsid w:val="00E110C6"/>
    <w:pPr>
      <w:numPr>
        <w:ilvl w:val="3"/>
      </w:numPr>
    </w:pPr>
  </w:style>
  <w:style w:type="paragraph" w:customStyle="1" w:styleId="BulletpointsNiveau5">
    <w:name w:val="_Bullet points Niveau 5"/>
    <w:basedOn w:val="BulletpointsLevel1"/>
    <w:uiPriority w:val="5"/>
    <w:semiHidden/>
    <w:qFormat/>
    <w:rsid w:val="001D1E44"/>
    <w:pPr>
      <w:numPr>
        <w:ilvl w:val="4"/>
      </w:numPr>
      <w:ind w:left="1474" w:hanging="227"/>
    </w:pPr>
  </w:style>
  <w:style w:type="paragraph" w:customStyle="1" w:styleId="BulletpointsNiveau6">
    <w:name w:val="_Bullet points Niveau 6"/>
    <w:basedOn w:val="BulletpointsLevel1"/>
    <w:uiPriority w:val="5"/>
    <w:semiHidden/>
    <w:qFormat/>
    <w:rsid w:val="001D1E44"/>
    <w:pPr>
      <w:numPr>
        <w:ilvl w:val="5"/>
      </w:numPr>
      <w:ind w:left="1474" w:hanging="227"/>
    </w:pPr>
  </w:style>
  <w:style w:type="paragraph" w:customStyle="1" w:styleId="BulletpointsNiveau7">
    <w:name w:val="_Bullet points Niveau 7"/>
    <w:basedOn w:val="BulletpointsLevel1"/>
    <w:uiPriority w:val="5"/>
    <w:semiHidden/>
    <w:qFormat/>
    <w:rsid w:val="001D1E44"/>
    <w:pPr>
      <w:numPr>
        <w:ilvl w:val="6"/>
      </w:numPr>
      <w:ind w:left="1474" w:hanging="227"/>
    </w:pPr>
  </w:style>
  <w:style w:type="paragraph" w:customStyle="1" w:styleId="BulletpointsNiveau8">
    <w:name w:val="_Bullet points Niveau 8"/>
    <w:basedOn w:val="BulletpointsLevel1"/>
    <w:uiPriority w:val="5"/>
    <w:semiHidden/>
    <w:qFormat/>
    <w:rsid w:val="001D1E44"/>
    <w:pPr>
      <w:numPr>
        <w:ilvl w:val="7"/>
      </w:numPr>
      <w:ind w:left="1474" w:hanging="227"/>
    </w:pPr>
  </w:style>
  <w:style w:type="paragraph" w:customStyle="1" w:styleId="BulletpointsNiveau9">
    <w:name w:val="_Bullet points Niveau 9"/>
    <w:basedOn w:val="BulletpointsLevel1"/>
    <w:uiPriority w:val="5"/>
    <w:semiHidden/>
    <w:qFormat/>
    <w:rsid w:val="001D1E44"/>
    <w:pPr>
      <w:numPr>
        <w:ilvl w:val="8"/>
      </w:numPr>
      <w:ind w:left="1474" w:hanging="227"/>
    </w:pPr>
  </w:style>
  <w:style w:type="paragraph" w:styleId="Textonotapie">
    <w:name w:val="footnote text"/>
    <w:basedOn w:val="Normal"/>
    <w:link w:val="TextonotapieCar"/>
    <w:uiPriority w:val="99"/>
    <w:semiHidden/>
    <w:rsid w:val="00617433"/>
    <w:pPr>
      <w:suppressAutoHyphens/>
    </w:pPr>
    <w:rPr>
      <w:sz w:val="14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E7361"/>
    <w:rPr>
      <w:sz w:val="14"/>
      <w:szCs w:val="20"/>
    </w:rPr>
  </w:style>
  <w:style w:type="character" w:styleId="Refdenotaalpie">
    <w:name w:val="footnote reference"/>
    <w:basedOn w:val="Fuentedeprrafopredeter"/>
    <w:uiPriority w:val="99"/>
    <w:semiHidden/>
    <w:rsid w:val="00617433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CE7361"/>
    <w:rPr>
      <w:rFonts w:asciiTheme="majorHAnsi" w:eastAsiaTheme="majorEastAsia" w:hAnsiTheme="majorHAnsi" w:cstheme="majorBidi"/>
      <w:color w:val="9A0120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7361"/>
    <w:rPr>
      <w:rFonts w:asciiTheme="majorHAnsi" w:eastAsiaTheme="majorEastAsia" w:hAnsiTheme="majorHAnsi" w:cstheme="majorBidi"/>
      <w:color w:val="9A0120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7361"/>
    <w:rPr>
      <w:rFonts w:asciiTheme="majorHAnsi" w:eastAsiaTheme="majorEastAsia" w:hAnsiTheme="majorHAnsi" w:cstheme="majorBidi"/>
      <w:color w:val="660115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7361"/>
    <w:rPr>
      <w:rFonts w:asciiTheme="majorHAnsi" w:eastAsiaTheme="majorEastAsia" w:hAnsiTheme="majorHAnsi" w:cstheme="majorBidi"/>
      <w:i/>
      <w:iCs/>
      <w:color w:val="9A0120" w:themeColor="accent1" w:themeShade="BF"/>
      <w:sz w:val="18"/>
    </w:rPr>
  </w:style>
  <w:style w:type="paragraph" w:styleId="TDC1">
    <w:name w:val="toc 1"/>
    <w:basedOn w:val="Normal"/>
    <w:next w:val="Normal"/>
    <w:uiPriority w:val="39"/>
    <w:rsid w:val="00617433"/>
    <w:pPr>
      <w:suppressAutoHyphens/>
      <w:spacing w:before="200"/>
      <w:ind w:left="425" w:hanging="425"/>
    </w:pPr>
    <w:rPr>
      <w:sz w:val="28"/>
    </w:rPr>
  </w:style>
  <w:style w:type="paragraph" w:styleId="TDC2">
    <w:name w:val="toc 2"/>
    <w:basedOn w:val="Normal"/>
    <w:next w:val="Normal"/>
    <w:uiPriority w:val="39"/>
    <w:rsid w:val="00617433"/>
    <w:pPr>
      <w:tabs>
        <w:tab w:val="left" w:pos="960"/>
        <w:tab w:val="right" w:pos="9628"/>
      </w:tabs>
      <w:suppressAutoHyphens/>
      <w:spacing w:before="60" w:after="60"/>
      <w:ind w:left="601" w:hanging="601"/>
    </w:pPr>
    <w:rPr>
      <w:b/>
      <w:bCs/>
      <w:noProof/>
      <w:sz w:val="20"/>
    </w:rPr>
  </w:style>
  <w:style w:type="paragraph" w:styleId="TDC3">
    <w:name w:val="toc 3"/>
    <w:basedOn w:val="Normal"/>
    <w:next w:val="Normal"/>
    <w:uiPriority w:val="39"/>
    <w:rsid w:val="00617433"/>
    <w:pPr>
      <w:suppressAutoHyphens/>
      <w:spacing w:before="60"/>
      <w:ind w:left="1276" w:hanging="675"/>
    </w:pPr>
    <w:rPr>
      <w:sz w:val="20"/>
    </w:rPr>
  </w:style>
  <w:style w:type="character" w:styleId="Hipervnculo">
    <w:name w:val="Hyperlink"/>
    <w:basedOn w:val="Fuentedeprrafopredeter"/>
    <w:uiPriority w:val="99"/>
    <w:rsid w:val="00617433"/>
    <w:rPr>
      <w:color w:val="0563C1" w:themeColor="hyperlink"/>
      <w:u w:val="single"/>
    </w:rPr>
  </w:style>
  <w:style w:type="paragraph" w:customStyle="1" w:styleId="Confidentialit">
    <w:name w:val="_Confidentialité"/>
    <w:basedOn w:val="Normal"/>
    <w:qFormat/>
    <w:rsid w:val="005E483A"/>
    <w:pPr>
      <w:spacing w:line="259" w:lineRule="auto"/>
      <w:jc w:val="right"/>
    </w:pPr>
    <w:rPr>
      <w:b/>
      <w:bCs/>
      <w:i/>
      <w:iCs/>
      <w:caps/>
      <w:color w:val="CF022B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6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eria.sharepoint.com/sites/assetslibrary/Templates/WORD_TEMPLATE_SOPRA_STERIA/7.%20ENG_SSG_TEMPLATE_LETTER.dotx" TargetMode="External"/></Relationships>
</file>

<file path=word/theme/theme1.xml><?xml version="1.0" encoding="utf-8"?>
<a:theme xmlns:a="http://schemas.openxmlformats.org/drawingml/2006/main" name="Thème Office">
  <a:themeElements>
    <a:clrScheme name="SPSTG">
      <a:dk1>
        <a:srgbClr val="000000"/>
      </a:dk1>
      <a:lt1>
        <a:srgbClr val="FFFFFF"/>
      </a:lt1>
      <a:dk2>
        <a:srgbClr val="4D1B82"/>
      </a:dk2>
      <a:lt2>
        <a:srgbClr val="8A1E82"/>
      </a:lt2>
      <a:accent1>
        <a:srgbClr val="CF022B"/>
      </a:accent1>
      <a:accent2>
        <a:srgbClr val="F07D00"/>
      </a:accent2>
      <a:accent3>
        <a:srgbClr val="1D1D1B"/>
      </a:accent3>
      <a:accent4>
        <a:srgbClr val="494949"/>
      </a:accent4>
      <a:accent5>
        <a:srgbClr val="A8A8A7"/>
      </a:accent5>
      <a:accent6>
        <a:srgbClr val="EDEDED"/>
      </a:accent6>
      <a:hlink>
        <a:srgbClr val="0563C1"/>
      </a:hlink>
      <a:folHlink>
        <a:srgbClr val="954F72"/>
      </a:folHlink>
    </a:clrScheme>
    <a:fontScheme name="Tahoma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5D520DB8DAE41898623C627F19B37" ma:contentTypeVersion="4" ma:contentTypeDescription="Create a new document." ma:contentTypeScope="" ma:versionID="10e75c4e46abb2c5d5cdb73f64718f09">
  <xsd:schema xmlns:xsd="http://www.w3.org/2001/XMLSchema" xmlns:xs="http://www.w3.org/2001/XMLSchema" xmlns:p="http://schemas.microsoft.com/office/2006/metadata/properties" xmlns:ns2="85cdd3fa-ea29-4515-8a24-e77b44f0f3e4" targetNamespace="http://schemas.microsoft.com/office/2006/metadata/properties" ma:root="true" ma:fieldsID="f8df65de5398d69ffdfb4f6ffb0af35d" ns2:_="">
    <xsd:import namespace="85cdd3fa-ea29-4515-8a24-e77b44f0f3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dd3fa-ea29-4515-8a24-e77b44f0f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9BE5E9-37E5-3247-A6B8-EB2507A7A4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5CFD75-65CA-4664-A15B-7AF4C0AA6D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7EDBED-EB3E-4C18-8A85-87028CBE37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cdd3fa-ea29-4515-8a24-e77b44f0f3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6DEFEA-311F-443C-B7F6-DE9C5DEA8B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7.%20ENG_SSG_TEMPLATE_LETTER.dotx</Template>
  <TotalTime>28</TotalTime>
  <Pages>2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VAFAEV Ali</dc:creator>
  <cp:keywords/>
  <dc:description/>
  <cp:lastModifiedBy>VAFAEV Ali</cp:lastModifiedBy>
  <cp:revision>39</cp:revision>
  <dcterms:created xsi:type="dcterms:W3CDTF">2024-07-30T06:55:00Z</dcterms:created>
  <dcterms:modified xsi:type="dcterms:W3CDTF">2024-08-13T12:51:00Z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0x0101003A25D520DB8DAE41898623C627F19B37</vt:lpwstr>
  </property>
  <property fmtid="{D5CDD505-2E9C-101B-9397-08002B2CF9AE}" pid="3" name="ClassificationContentMarkingHeaderShapeIds">
    <vt:lpwstr>6dcc6bfc,5f9b9b6e,706cf25e</vt:lpwstr>
  </property>
  <property fmtid="{D5CDD505-2E9C-101B-9397-08002B2CF9AE}" pid="4" name="ClassificationContentMarkingHeaderFontProps">
    <vt:lpwstr>#cf022b,8,Tahoma</vt:lpwstr>
  </property>
  <property fmtid="{D5CDD505-2E9C-101B-9397-08002B2CF9AE}" pid="5" name="ClassificationContentMarkingHeaderText">
    <vt:lpwstr>               C2 – Uso Restringido</vt:lpwstr>
  </property>
  <property fmtid="{D5CDD505-2E9C-101B-9397-08002B2CF9AE}" pid="6" name="MSIP_Label_fd526602-58c8-494f-8a3d-4d906671215d_Enabled">
    <vt:lpwstr>true</vt:lpwstr>
  </property>
  <property fmtid="{D5CDD505-2E9C-101B-9397-08002B2CF9AE}" pid="7" name="MSIP_Label_fd526602-58c8-494f-8a3d-4d906671215d_SetDate">
    <vt:lpwstr>2024-07-30T06:57:38Z</vt:lpwstr>
  </property>
  <property fmtid="{D5CDD505-2E9C-101B-9397-08002B2CF9AE}" pid="8" name="MSIP_Label_fd526602-58c8-494f-8a3d-4d906671215d_Method">
    <vt:lpwstr>Standard</vt:lpwstr>
  </property>
  <property fmtid="{D5CDD505-2E9C-101B-9397-08002B2CF9AE}" pid="9" name="MSIP_Label_fd526602-58c8-494f-8a3d-4d906671215d_Name">
    <vt:lpwstr>ES Uso Restringido</vt:lpwstr>
  </property>
  <property fmtid="{D5CDD505-2E9C-101B-9397-08002B2CF9AE}" pid="10" name="MSIP_Label_fd526602-58c8-494f-8a3d-4d906671215d_SiteId">
    <vt:lpwstr>8b87af7d-8647-4dc7-8df4-5f69a2011bb5</vt:lpwstr>
  </property>
  <property fmtid="{D5CDD505-2E9C-101B-9397-08002B2CF9AE}" pid="11" name="MSIP_Label_fd526602-58c8-494f-8a3d-4d906671215d_ActionId">
    <vt:lpwstr>d7598045-97cd-489e-b875-9f451583ab88</vt:lpwstr>
  </property>
  <property fmtid="{D5CDD505-2E9C-101B-9397-08002B2CF9AE}" pid="12" name="MSIP_Label_fd526602-58c8-494f-8a3d-4d906671215d_ContentBits">
    <vt:lpwstr>3</vt:lpwstr>
  </property>
</Properties>
</file>